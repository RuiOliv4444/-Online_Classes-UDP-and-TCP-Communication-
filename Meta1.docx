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F16D" w14:textId="6E79E295" w:rsidR="00C6554A" w:rsidRDefault="00452908" w:rsidP="00C6554A">
      <w:pPr>
        <w:pStyle w:val="Fotografia"/>
      </w:pPr>
      <w:r>
        <w:rPr>
          <w:noProof/>
        </w:rPr>
        <w:drawing>
          <wp:inline distT="0" distB="0" distL="0" distR="0" wp14:anchorId="54F6565A" wp14:editId="095BAE03">
            <wp:extent cx="1721550" cy="1485269"/>
            <wp:effectExtent l="0" t="0" r="0" b="0"/>
            <wp:docPr id="2057514748" name="Imagem 63" descr="Uma imagem com texto, Tipo de letra, logótipo, símbol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14748" name="Imagem 63" descr="Uma imagem com texto, Tipo de letra, logótipo, símbolo&#10;&#10;Descrição gerada automaticamente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1550" cy="148526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0A5B08" w14:textId="77777777" w:rsidR="00452908" w:rsidRDefault="00452908" w:rsidP="00C6554A">
      <w:pPr>
        <w:pStyle w:val="Fotografia"/>
      </w:pPr>
    </w:p>
    <w:p w14:paraId="1F700823" w14:textId="77777777" w:rsidR="00452908" w:rsidRDefault="00452908" w:rsidP="00C6554A">
      <w:pPr>
        <w:pStyle w:val="Fotografia"/>
      </w:pPr>
    </w:p>
    <w:p w14:paraId="4CFD0815" w14:textId="77777777" w:rsidR="00452908" w:rsidRDefault="00452908" w:rsidP="00C6554A">
      <w:pPr>
        <w:pStyle w:val="Fotografia"/>
      </w:pPr>
    </w:p>
    <w:p w14:paraId="75927C4C" w14:textId="77777777" w:rsidR="00452908" w:rsidRDefault="00452908" w:rsidP="00C6554A">
      <w:pPr>
        <w:pStyle w:val="Fotografia"/>
      </w:pPr>
    </w:p>
    <w:p w14:paraId="4E100309" w14:textId="77777777" w:rsidR="00452908" w:rsidRDefault="00452908" w:rsidP="00C6554A">
      <w:pPr>
        <w:pStyle w:val="Fotografia"/>
      </w:pPr>
    </w:p>
    <w:p w14:paraId="5FD0FC41" w14:textId="77777777" w:rsidR="00452908" w:rsidRDefault="00452908" w:rsidP="00452908">
      <w:pPr>
        <w:pStyle w:val="Fotografia"/>
        <w:rPr>
          <w:sz w:val="24"/>
          <w:szCs w:val="24"/>
        </w:rPr>
      </w:pPr>
      <w:r w:rsidRPr="00452908">
        <w:rPr>
          <w:sz w:val="24"/>
          <w:szCs w:val="24"/>
        </w:rPr>
        <w:t>Faculdade de C</w:t>
      </w:r>
      <w:r>
        <w:rPr>
          <w:sz w:val="24"/>
          <w:szCs w:val="24"/>
        </w:rPr>
        <w:t>iê</w:t>
      </w:r>
      <w:r w:rsidRPr="00452908">
        <w:rPr>
          <w:sz w:val="24"/>
          <w:szCs w:val="24"/>
        </w:rPr>
        <w:t xml:space="preserve">ncias e Tecnologia da Universidade de Coimbra </w:t>
      </w:r>
    </w:p>
    <w:p w14:paraId="48C00C94" w14:textId="7DC79AE4" w:rsidR="00452908" w:rsidRPr="00452908" w:rsidRDefault="00452908" w:rsidP="00452908">
      <w:pPr>
        <w:pStyle w:val="Fotografia"/>
        <w:rPr>
          <w:sz w:val="46"/>
          <w:szCs w:val="46"/>
        </w:rPr>
      </w:pPr>
      <w:r w:rsidRPr="00452908">
        <w:rPr>
          <w:color w:val="7F7F7F" w:themeColor="text1" w:themeTint="80"/>
          <w:sz w:val="46"/>
          <w:szCs w:val="46"/>
        </w:rPr>
        <w:t>Redes de Comunicação</w:t>
      </w:r>
    </w:p>
    <w:p w14:paraId="692B9A01" w14:textId="77777777" w:rsidR="00452908" w:rsidRPr="00452908" w:rsidRDefault="00452908" w:rsidP="00452908">
      <w:pPr>
        <w:pStyle w:val="Fotografia"/>
        <w:rPr>
          <w:sz w:val="24"/>
          <w:szCs w:val="24"/>
        </w:rPr>
      </w:pPr>
    </w:p>
    <w:p w14:paraId="66A2EE2D" w14:textId="77777777" w:rsidR="00452908" w:rsidRPr="008B5277" w:rsidRDefault="00452908" w:rsidP="00C6554A">
      <w:pPr>
        <w:pStyle w:val="Fotografia"/>
      </w:pPr>
    </w:p>
    <w:p w14:paraId="0EB9875C" w14:textId="77777777" w:rsidR="00452908" w:rsidRDefault="00452908" w:rsidP="00C6554A">
      <w:pPr>
        <w:pStyle w:val="Ttulo"/>
        <w:rPr>
          <w:color w:val="0096D6"/>
        </w:rPr>
      </w:pPr>
    </w:p>
    <w:p w14:paraId="14DFBFA9" w14:textId="2F064CF5" w:rsidR="00C6554A" w:rsidRDefault="00452908" w:rsidP="00C6554A">
      <w:pPr>
        <w:pStyle w:val="Ttulo"/>
        <w:rPr>
          <w:color w:val="0096D6"/>
        </w:rPr>
      </w:pPr>
      <w:r w:rsidRPr="00452908">
        <w:rPr>
          <w:color w:val="0096D6"/>
        </w:rPr>
        <w:t>Trabalho prático</w:t>
      </w:r>
    </w:p>
    <w:p w14:paraId="188223F9" w14:textId="56F3500D" w:rsidR="00452908" w:rsidRPr="00452908" w:rsidRDefault="00452908" w:rsidP="00C6554A">
      <w:pPr>
        <w:pStyle w:val="Ttulo"/>
        <w:rPr>
          <w:color w:val="0096D6"/>
          <w:sz w:val="56"/>
          <w:szCs w:val="56"/>
        </w:rPr>
      </w:pPr>
      <w:r w:rsidRPr="00452908">
        <w:rPr>
          <w:color w:val="0096D6"/>
          <w:sz w:val="56"/>
          <w:szCs w:val="56"/>
        </w:rPr>
        <w:t>Meta 1</w:t>
      </w:r>
    </w:p>
    <w:p w14:paraId="7F21CA97" w14:textId="77777777" w:rsidR="00452908" w:rsidRDefault="00452908" w:rsidP="00C6554A">
      <w:pPr>
        <w:pStyle w:val="Ttulo"/>
        <w:rPr>
          <w:color w:val="0096D6"/>
        </w:rPr>
      </w:pPr>
    </w:p>
    <w:p w14:paraId="0AC080B7" w14:textId="77777777" w:rsidR="00452908" w:rsidRDefault="00452908" w:rsidP="00C6554A">
      <w:pPr>
        <w:pStyle w:val="Ttulo"/>
        <w:rPr>
          <w:color w:val="0096D6"/>
        </w:rPr>
      </w:pPr>
    </w:p>
    <w:p w14:paraId="7370C1AE" w14:textId="77777777" w:rsidR="00452908" w:rsidRDefault="00452908" w:rsidP="00C6554A">
      <w:pPr>
        <w:pStyle w:val="Ttulo"/>
        <w:rPr>
          <w:color w:val="0096D6"/>
        </w:rPr>
      </w:pPr>
    </w:p>
    <w:p w14:paraId="2889BF49" w14:textId="7B76735A" w:rsidR="00452908" w:rsidRPr="00452908" w:rsidRDefault="00452908" w:rsidP="00C6554A">
      <w:pPr>
        <w:pStyle w:val="Ttulo"/>
        <w:rPr>
          <w:color w:val="0096D6"/>
        </w:rPr>
      </w:pP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0FD5A" wp14:editId="44C3E86D">
                <wp:simplePos x="0" y="0"/>
                <wp:positionH relativeFrom="column">
                  <wp:posOffset>2678430</wp:posOffset>
                </wp:positionH>
                <wp:positionV relativeFrom="paragraph">
                  <wp:posOffset>291612</wp:posOffset>
                </wp:positionV>
                <wp:extent cx="3563620" cy="1078523"/>
                <wp:effectExtent l="0" t="0" r="5080" b="1270"/>
                <wp:wrapNone/>
                <wp:docPr id="127238402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3620" cy="1078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8201FF" w14:textId="5502CD5C" w:rsidR="00452908" w:rsidRDefault="00452908">
                            <w:r>
                              <w:t>Mariana Rodrigues Bernardo de Sousa-2022215999</w:t>
                            </w:r>
                          </w:p>
                          <w:p w14:paraId="5BB96366" w14:textId="59B9ECF9" w:rsidR="00452908" w:rsidRDefault="00452908" w:rsidP="00452908">
                            <w:r>
                              <w:t>Rui Manuel Silva Oliveira-</w:t>
                            </w:r>
                            <w:r w:rsidRPr="00452908">
                              <w:t xml:space="preserve"> 2022210616</w:t>
                            </w:r>
                          </w:p>
                          <w:p w14:paraId="2F0E5F25" w14:textId="72271ADD" w:rsidR="00452908" w:rsidRDefault="004529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0FD5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0.9pt;margin-top:22.95pt;width:280.6pt;height:8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" fillcolor="white [3201]" stroked="f" strokeweight=".5pt">
                <v:textbox>
                  <w:txbxContent>
                    <w:p w14:paraId="1F8201FF" w14:textId="5502CD5C" w:rsidR="00452908" w:rsidRDefault="00452908">
                      <w:r>
                        <w:t>Mariana Rodrigues Bernardo de Sousa-2022215999</w:t>
                      </w:r>
                    </w:p>
                    <w:p w14:paraId="5BB96366" w14:textId="59B9ECF9" w:rsidR="00452908" w:rsidRDefault="00452908" w:rsidP="00452908">
                      <w:r>
                        <w:t>Rui Manuel Silva Oliveira-</w:t>
                      </w:r>
                      <w:r w:rsidRPr="00452908">
                        <w:t xml:space="preserve"> 2022210616</w:t>
                      </w:r>
                    </w:p>
                    <w:p w14:paraId="2F0E5F25" w14:textId="72271ADD" w:rsidR="00452908" w:rsidRDefault="00452908"/>
                  </w:txbxContent>
                </v:textbox>
              </v:shape>
            </w:pict>
          </mc:Fallback>
        </mc:AlternateContent>
      </w:r>
    </w:p>
    <w:p w14:paraId="3B0B8F7C" w14:textId="24FC3B2A" w:rsidR="00452908" w:rsidRPr="00452908" w:rsidRDefault="00452908" w:rsidP="00452908">
      <w:pPr>
        <w:pStyle w:val="Fotografia"/>
        <w:rPr>
          <w:sz w:val="24"/>
          <w:szCs w:val="24"/>
        </w:rPr>
      </w:pPr>
    </w:p>
    <w:p w14:paraId="402CCB9C" w14:textId="09CB2B22" w:rsidR="00452908" w:rsidRPr="00452908" w:rsidRDefault="00452908" w:rsidP="00C6554A">
      <w:pPr>
        <w:pStyle w:val="Subttulo"/>
        <w:rPr>
          <w:b/>
          <w:bCs/>
        </w:rPr>
      </w:pPr>
    </w:p>
    <w:p w14:paraId="50036983" w14:textId="77777777" w:rsidR="00452908" w:rsidRDefault="00452908" w:rsidP="00C6554A">
      <w:pPr>
        <w:pStyle w:val="InformaesdeContacto"/>
        <w:rPr>
          <w:lang w:bidi="pt-PT"/>
        </w:rPr>
      </w:pPr>
    </w:p>
    <w:p w14:paraId="7510FCA2" w14:textId="77777777" w:rsidR="00452908" w:rsidRDefault="00452908" w:rsidP="00C6554A">
      <w:pPr>
        <w:pStyle w:val="InformaesdeContacto"/>
        <w:rPr>
          <w:lang w:bidi="pt-PT"/>
        </w:rPr>
      </w:pPr>
    </w:p>
    <w:p w14:paraId="755AF64D" w14:textId="77777777" w:rsidR="00452908" w:rsidRDefault="00452908" w:rsidP="00C6554A">
      <w:pPr>
        <w:pStyle w:val="InformaesdeContacto"/>
        <w:rPr>
          <w:lang w:bidi="pt-PT"/>
        </w:rPr>
      </w:pPr>
    </w:p>
    <w:p w14:paraId="6A6C5B95" w14:textId="77777777" w:rsidR="00452908" w:rsidRDefault="00452908" w:rsidP="00C6554A">
      <w:pPr>
        <w:pStyle w:val="InformaesdeContacto"/>
        <w:rPr>
          <w:lang w:bidi="pt-PT"/>
        </w:rPr>
      </w:pPr>
    </w:p>
    <w:p w14:paraId="3501FA1C" w14:textId="7F5BE608" w:rsidR="00C6554A" w:rsidRDefault="00452908" w:rsidP="00C6554A">
      <w:pPr>
        <w:pStyle w:val="InformaesdeContacto"/>
      </w:pPr>
      <w:r>
        <w:rPr>
          <w:lang w:bidi="pt-PT"/>
        </w:rPr>
        <w:t>Coimbra, 2023/2024</w:t>
      </w:r>
      <w:r w:rsidR="00C6554A">
        <w:rPr>
          <w:lang w:bidi="pt-PT"/>
        </w:rPr>
        <w:br w:type="page"/>
      </w:r>
    </w:p>
    <w:p w14:paraId="6C4E5B20" w14:textId="77777777" w:rsidR="00801C47" w:rsidRDefault="00801C47" w:rsidP="00801C47">
      <w:pPr>
        <w:pStyle w:val="Ttulo1"/>
        <w:spacing w:before="0" w:after="0"/>
        <w:rPr>
          <w:color w:val="0096D6"/>
          <w:sz w:val="36"/>
          <w:szCs w:val="36"/>
        </w:rPr>
      </w:pPr>
    </w:p>
    <w:p w14:paraId="22E4B0E3" w14:textId="0F41D9D4" w:rsidR="00801C47" w:rsidRDefault="00202B1D" w:rsidP="00801C47">
      <w:pPr>
        <w:pStyle w:val="Ttulo1"/>
        <w:spacing w:before="0" w:after="0"/>
        <w:rPr>
          <w:color w:val="0096D6"/>
          <w:sz w:val="36"/>
          <w:szCs w:val="36"/>
        </w:rPr>
      </w:pPr>
      <w:r w:rsidRPr="006C3AFE">
        <w:rPr>
          <w:color w:val="0096D6"/>
          <w:sz w:val="36"/>
          <w:szCs w:val="36"/>
        </w:rPr>
        <w:t>Comandos</w:t>
      </w:r>
      <w:r w:rsidR="006C3AFE" w:rsidRPr="006C3AFE">
        <w:rPr>
          <w:color w:val="0096D6"/>
          <w:sz w:val="36"/>
          <w:szCs w:val="36"/>
        </w:rPr>
        <w:t xml:space="preserve"> de configuração</w:t>
      </w:r>
    </w:p>
    <w:p w14:paraId="78F24F12" w14:textId="77777777" w:rsidR="00801C47" w:rsidRPr="00801C47" w:rsidRDefault="00801C47" w:rsidP="00801C47">
      <w:pPr>
        <w:spacing w:before="0" w:after="0"/>
      </w:pPr>
    </w:p>
    <w:p w14:paraId="1B2FFEA1" w14:textId="19DBA89A" w:rsidR="00E212DF" w:rsidRPr="00827D75" w:rsidRDefault="00827D75" w:rsidP="00801C47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643B16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-</w:t>
      </w:r>
      <w:r w:rsidR="006C3AFE" w:rsidRPr="00827D75">
        <w:rPr>
          <w:rFonts w:ascii="Calibri" w:hAnsi="Calibri" w:cs="Calibri"/>
          <w:b/>
          <w:bCs/>
          <w:color w:val="000000" w:themeColor="text1"/>
          <w:sz w:val="28"/>
          <w:szCs w:val="28"/>
        </w:rPr>
        <w:t>R1</w:t>
      </w:r>
      <w:r w:rsidR="00E212DF" w:rsidRPr="00827D75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580718E6" w14:textId="13695A2B" w:rsidR="006C3AFE" w:rsidRPr="00827D75" w:rsidRDefault="006C3AFE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827D75">
        <w:rPr>
          <w:rFonts w:ascii="Calibri" w:hAnsi="Calibri" w:cs="Calibri"/>
          <w:color w:val="000000" w:themeColor="text1"/>
          <w:sz w:val="28"/>
          <w:szCs w:val="28"/>
        </w:rPr>
        <w:t>config</w:t>
      </w:r>
      <w:proofErr w:type="spellEnd"/>
      <w:r w:rsidRPr="00827D75">
        <w:rPr>
          <w:rFonts w:ascii="Calibri" w:hAnsi="Calibri" w:cs="Calibri"/>
          <w:color w:val="000000" w:themeColor="text1"/>
          <w:sz w:val="28"/>
          <w:szCs w:val="28"/>
        </w:rPr>
        <w:t xml:space="preserve"> t</w:t>
      </w:r>
      <w:r w:rsidR="00B12432" w:rsidRPr="00827D75">
        <w:rPr>
          <w:rFonts w:ascii="Calibri" w:hAnsi="Calibri" w:cs="Calibri"/>
          <w:color w:val="000000" w:themeColor="text1"/>
          <w:sz w:val="28"/>
          <w:szCs w:val="28"/>
        </w:rPr>
        <w:t>erminal</w:t>
      </w:r>
    </w:p>
    <w:p w14:paraId="17427805" w14:textId="77777777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FastEthernet0/0</w:t>
      </w:r>
    </w:p>
    <w:p w14:paraId="3BB4695C" w14:textId="203685A8" w:rsidR="006C3AFE" w:rsidRPr="00E212DF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193.137.100.126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255.255.255.128</w:t>
      </w:r>
      <w:proofErr w:type="gramEnd"/>
    </w:p>
    <w:p w14:paraId="5D5E772E" w14:textId="0D830CD7" w:rsidR="006C3AFE" w:rsidRPr="00643B16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524561BE" w14:textId="5C0EADDA" w:rsidR="00E212DF" w:rsidRPr="00643B16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6C0327EA" w14:textId="5495CBFE" w:rsidR="00B12432" w:rsidRPr="00827D75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FastEthernet0/1</w:t>
      </w:r>
    </w:p>
    <w:p w14:paraId="18360250" w14:textId="66DA1FC8" w:rsidR="00E212DF" w:rsidRPr="00643B16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193.137.101.1 </w:t>
      </w:r>
      <w:proofErr w:type="gramStart"/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255.255.255.0</w:t>
      </w:r>
      <w:proofErr w:type="gramEnd"/>
    </w:p>
    <w:p w14:paraId="579CE927" w14:textId="77777777" w:rsidR="00E212DF" w:rsidRPr="00643B16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643B16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0F07E36B" w14:textId="18700056" w:rsidR="00E212DF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4C0AF700" w14:textId="7383D947" w:rsidR="00643B16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route</w:t>
      </w:r>
      <w:r w:rsid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801C47">
        <w:rPr>
          <w:rFonts w:ascii="Calibri" w:hAnsi="Calibri" w:cs="Calibri"/>
          <w:color w:val="000000" w:themeColor="text1"/>
          <w:sz w:val="28"/>
          <w:szCs w:val="28"/>
          <w:lang w:val="en-US"/>
        </w:rPr>
        <w:t>193.137.100.128 255.255.255.128 193.137.101.2</w:t>
      </w:r>
    </w:p>
    <w:p w14:paraId="476CAEA3" w14:textId="497FF126" w:rsidR="00643B16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55517AE4" w14:textId="77777777" w:rsidR="00643B16" w:rsidRPr="00643B16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9581D9B" w14:textId="77777777" w:rsid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0762E60" w14:textId="77777777" w:rsidR="00801C47" w:rsidRPr="00643B16" w:rsidRDefault="00801C47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442B22D" w14:textId="619B60A1" w:rsidR="00E212DF" w:rsidRPr="00643B16" w:rsidRDefault="00E212DF" w:rsidP="00E212DF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643B16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-R2:</w:t>
      </w:r>
    </w:p>
    <w:p w14:paraId="58C2975E" w14:textId="455BEC91" w:rsidR="00E212DF" w:rsidRPr="00E212DF" w:rsidRDefault="00E212DF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config t</w:t>
      </w:r>
      <w:r w:rsid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erminal</w:t>
      </w:r>
    </w:p>
    <w:p w14:paraId="759EE35F" w14:textId="77777777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FastEthernet0/0</w:t>
      </w:r>
    </w:p>
    <w:p w14:paraId="7AF7ACB2" w14:textId="27406B3B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2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proofErr w:type="gramEnd"/>
    </w:p>
    <w:p w14:paraId="0AA9113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13054744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6B859A29" w14:textId="36DB546C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</w:p>
    <w:p w14:paraId="165160D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193.137.100.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254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255.255.255.128</w:t>
      </w:r>
      <w:proofErr w:type="gramEnd"/>
    </w:p>
    <w:p w14:paraId="1362758B" w14:textId="4AFC00D3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43441376" w14:textId="50C47E39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</w:t>
      </w:r>
      <w:r w:rsidR="00700F07">
        <w:rPr>
          <w:rFonts w:ascii="Calibri" w:hAnsi="Calibri" w:cs="Calibri"/>
          <w:color w:val="000000" w:themeColor="text1"/>
          <w:sz w:val="28"/>
          <w:szCs w:val="28"/>
          <w:lang w:val="en-US"/>
        </w:rPr>
        <w:t>xit</w:t>
      </w:r>
    </w:p>
    <w:p w14:paraId="2D80259C" w14:textId="0F8EB6B1" w:rsidR="00643B16" w:rsidRPr="00827D75" w:rsidRDefault="00643B16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route</w:t>
      </w:r>
      <w:r w:rsidR="00801C47"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193.137.100.</w:t>
      </w:r>
      <w:r w:rsidR="00F73678"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r w:rsidR="00801C47"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255.255.255.128 193.137.101.1</w:t>
      </w:r>
    </w:p>
    <w:p w14:paraId="01BC1E63" w14:textId="5BF7A9E5" w:rsidR="00801C47" w:rsidRPr="00827D75" w:rsidRDefault="00801C4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1E7EB257" w14:textId="77777777" w:rsidR="00700F07" w:rsidRPr="00827D75" w:rsidRDefault="00700F0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7EAD732" w14:textId="61587E53" w:rsidR="00E212DF" w:rsidRPr="00827D75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BD2E839" w14:textId="77777777" w:rsidR="00801C47" w:rsidRPr="00827D75" w:rsidRDefault="00801C4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898DAD4" w14:textId="77777777" w:rsidR="00801C47" w:rsidRPr="00827D75" w:rsidRDefault="00801C4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3DE4C00" w14:textId="77777777" w:rsidR="00801C47" w:rsidRPr="00827D75" w:rsidRDefault="00801C47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20DE67D3" w14:textId="77777777" w:rsidR="00801C47" w:rsidRPr="00827D75" w:rsidRDefault="00801C47" w:rsidP="00F73678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03BDE317" w14:textId="14EFBDF2" w:rsidR="00E212DF" w:rsidRPr="00827D75" w:rsidRDefault="00E212DF" w:rsidP="00E212DF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827D75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lastRenderedPageBreak/>
        <w:t>-R3:</w:t>
      </w:r>
    </w:p>
    <w:p w14:paraId="26BD8EAC" w14:textId="6D485699" w:rsidR="00E212DF" w:rsidRPr="00827D75" w:rsidRDefault="00E212DF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config t</w:t>
      </w:r>
      <w:r w:rsidR="00B12432"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erminal</w:t>
      </w:r>
    </w:p>
    <w:p w14:paraId="2AB85AE4" w14:textId="0D1D73FA" w:rsidR="00B12432" w:rsidRPr="00827D75" w:rsidRDefault="00B12432" w:rsidP="00E212DF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ac</w:t>
      </w:r>
      <w:r w:rsidR="00536AB9">
        <w:rPr>
          <w:rFonts w:ascii="Calibri" w:hAnsi="Calibri" w:cs="Calibri"/>
          <w:color w:val="000000" w:themeColor="text1"/>
          <w:sz w:val="28"/>
          <w:szCs w:val="28"/>
          <w:lang w:val="en-US"/>
        </w:rPr>
        <w:t>c</w:t>
      </w:r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ess-list 30 permit 10.5.2.0 </w:t>
      </w:r>
      <w:proofErr w:type="gramStart"/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0.0.0.63</w:t>
      </w:r>
      <w:proofErr w:type="gramEnd"/>
    </w:p>
    <w:p w14:paraId="26C053B8" w14:textId="586C825A" w:rsidR="00B12432" w:rsidRPr="00B12432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nat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inside source list 30 interface FastEthernet0/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overload</w:t>
      </w:r>
    </w:p>
    <w:p w14:paraId="2B269ACA" w14:textId="02C32154" w:rsidR="00B12432" w:rsidRPr="00827D75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</w:t>
      </w:r>
      <w:r w:rsidR="00E212DF"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FastEthernet0/0</w:t>
      </w:r>
    </w:p>
    <w:p w14:paraId="7F6CC3C6" w14:textId="030D1173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193.137.10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3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0</w:t>
      </w:r>
      <w:proofErr w:type="gramEnd"/>
    </w:p>
    <w:p w14:paraId="40E6989A" w14:textId="6DAD0A2A" w:rsidR="00B12432" w:rsidRPr="00827D75" w:rsidRDefault="00B12432" w:rsidP="00B1243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>nat</w:t>
      </w:r>
      <w:proofErr w:type="spellEnd"/>
      <w:r w:rsidRPr="00827D75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outside</w:t>
      </w:r>
    </w:p>
    <w:p w14:paraId="0A9F7D71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239C0AEE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exit</w:t>
      </w:r>
    </w:p>
    <w:p w14:paraId="4D33B391" w14:textId="77777777" w:rsidR="00B12432" w:rsidRPr="00B12432" w:rsidRDefault="00B12432" w:rsidP="00B12432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interface FastEthernet0/1</w:t>
      </w:r>
    </w:p>
    <w:p w14:paraId="4A61F5BF" w14:textId="524E7CDE" w:rsid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address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10.5.2.3</w:t>
      </w: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255.255.255.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192</w:t>
      </w:r>
    </w:p>
    <w:p w14:paraId="6AFF4B30" w14:textId="7BE229A8" w:rsidR="00B12432" w:rsidRPr="00E212DF" w:rsidRDefault="00B12432" w:rsidP="00B12432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nat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inside</w:t>
      </w:r>
    </w:p>
    <w:p w14:paraId="2B1D6B9E" w14:textId="77777777" w:rsidR="00E212DF" w:rsidRPr="00E212DF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no shutdown</w:t>
      </w:r>
    </w:p>
    <w:p w14:paraId="49ECA9AC" w14:textId="094FB297" w:rsidR="00B12432" w:rsidRDefault="00E212DF" w:rsidP="00B12432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E212DF">
        <w:rPr>
          <w:rFonts w:ascii="Calibri" w:hAnsi="Calibri" w:cs="Calibri"/>
          <w:color w:val="000000" w:themeColor="text1"/>
          <w:sz w:val="28"/>
          <w:szCs w:val="28"/>
          <w:lang w:val="en-US"/>
        </w:rPr>
        <w:t>e</w:t>
      </w:r>
      <w:r w:rsid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xit</w:t>
      </w:r>
    </w:p>
    <w:p w14:paraId="58E4137E" w14:textId="77777777" w:rsidR="00801C47" w:rsidRDefault="00801C47" w:rsidP="00801C47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route 193.137.100.0 255.255.255.128 193.137.101.1</w:t>
      </w:r>
    </w:p>
    <w:p w14:paraId="5B96B2E7" w14:textId="33191569" w:rsidR="00801C47" w:rsidRDefault="00801C47" w:rsidP="00801C47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route 193.137.100.128</w:t>
      </w:r>
      <w:r w:rsidR="00F73678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255.255.255.128 193.137.101.2</w:t>
      </w:r>
    </w:p>
    <w:p w14:paraId="00B0059E" w14:textId="6F37AB78" w:rsidR="00F73678" w:rsidRPr="00827D75" w:rsidRDefault="00F73678" w:rsidP="00801C47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  <w:r w:rsidRPr="00827D75">
        <w:rPr>
          <w:rFonts w:ascii="Calibri" w:hAnsi="Calibri" w:cs="Calibri"/>
          <w:color w:val="000000" w:themeColor="text1"/>
          <w:sz w:val="28"/>
          <w:szCs w:val="28"/>
        </w:rPr>
        <w:t>exit</w:t>
      </w:r>
    </w:p>
    <w:p w14:paraId="70719047" w14:textId="77777777" w:rsidR="008A4BCA" w:rsidRPr="00827D75" w:rsidRDefault="008A4BCA" w:rsidP="008A4BCA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3F7C02FF" w14:textId="29B8E2FE" w:rsidR="008A4BCA" w:rsidRPr="00827D75" w:rsidRDefault="008A4BCA" w:rsidP="008A4BCA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827D75">
        <w:rPr>
          <w:rFonts w:ascii="Calibri" w:hAnsi="Calibri" w:cs="Calibri"/>
          <w:b/>
          <w:bCs/>
          <w:color w:val="000000" w:themeColor="text1"/>
          <w:sz w:val="28"/>
          <w:szCs w:val="28"/>
        </w:rPr>
        <w:t>-Servidor:</w:t>
      </w:r>
    </w:p>
    <w:p w14:paraId="138BC229" w14:textId="2A4E3563" w:rsidR="008A4BCA" w:rsidRPr="00827D75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827D75">
        <w:rPr>
          <w:rFonts w:ascii="Calibri" w:hAnsi="Calibri" w:cs="Calibri"/>
          <w:color w:val="000000" w:themeColor="text1"/>
          <w:sz w:val="28"/>
          <w:szCs w:val="28"/>
        </w:rPr>
        <w:t>ip</w:t>
      </w:r>
      <w:proofErr w:type="spellEnd"/>
      <w:r w:rsidRPr="00827D75">
        <w:rPr>
          <w:rFonts w:ascii="Calibri" w:hAnsi="Calibri" w:cs="Calibri"/>
          <w:color w:val="000000" w:themeColor="text1"/>
          <w:sz w:val="28"/>
          <w:szCs w:val="28"/>
        </w:rPr>
        <w:t xml:space="preserve"> 193.137.100.1/25 193.137.100.1</w:t>
      </w:r>
      <w:r w:rsidR="00933BE2" w:rsidRPr="00827D75">
        <w:rPr>
          <w:rFonts w:ascii="Calibri" w:hAnsi="Calibri" w:cs="Calibri"/>
          <w:color w:val="000000" w:themeColor="text1"/>
          <w:sz w:val="28"/>
          <w:szCs w:val="28"/>
        </w:rPr>
        <w:t>26</w:t>
      </w:r>
    </w:p>
    <w:p w14:paraId="0477A6BE" w14:textId="122E550B" w:rsidR="008A4BCA" w:rsidRPr="00827D75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827D75">
        <w:rPr>
          <w:rFonts w:ascii="Calibri" w:hAnsi="Calibri" w:cs="Calibri"/>
          <w:color w:val="000000" w:themeColor="text1"/>
          <w:sz w:val="28"/>
          <w:szCs w:val="28"/>
        </w:rPr>
        <w:t>save</w:t>
      </w:r>
      <w:proofErr w:type="spellEnd"/>
    </w:p>
    <w:p w14:paraId="6E6D54AC" w14:textId="77777777" w:rsidR="00933BE2" w:rsidRPr="00827D75" w:rsidRDefault="00933BE2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</w:p>
    <w:p w14:paraId="50F2BC7F" w14:textId="2665F4E1" w:rsidR="008A4BCA" w:rsidRPr="00827D75" w:rsidRDefault="008A4BCA" w:rsidP="008A4BCA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827D75">
        <w:rPr>
          <w:rFonts w:ascii="Calibri" w:hAnsi="Calibri" w:cs="Calibri"/>
          <w:b/>
          <w:bCs/>
          <w:color w:val="000000" w:themeColor="text1"/>
          <w:sz w:val="28"/>
          <w:szCs w:val="28"/>
        </w:rPr>
        <w:t>-Cliente1:</w:t>
      </w:r>
    </w:p>
    <w:p w14:paraId="0B363B77" w14:textId="486A5552" w:rsidR="008A4BCA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proofErr w:type="spellStart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>ip</w:t>
      </w:r>
      <w:proofErr w:type="spellEnd"/>
      <w:r w:rsidRPr="00B12432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10.5.2.1/</w:t>
      </w:r>
      <w:r w:rsidR="00933BE2">
        <w:rPr>
          <w:rFonts w:ascii="Calibri" w:hAnsi="Calibri" w:cs="Calibri"/>
          <w:color w:val="000000" w:themeColor="text1"/>
          <w:sz w:val="28"/>
          <w:szCs w:val="28"/>
          <w:lang w:val="en-US"/>
        </w:rPr>
        <w:t>26</w:t>
      </w: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</w:t>
      </w:r>
      <w:r w:rsidR="00933BE2">
        <w:rPr>
          <w:rFonts w:ascii="Calibri" w:hAnsi="Calibri" w:cs="Calibri"/>
          <w:color w:val="000000" w:themeColor="text1"/>
          <w:sz w:val="28"/>
          <w:szCs w:val="28"/>
          <w:lang w:val="en-US"/>
        </w:rPr>
        <w:t>10.5.2.3</w:t>
      </w:r>
    </w:p>
    <w:p w14:paraId="3A940A37" w14:textId="4C34E4E2" w:rsidR="008A4BCA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save</w:t>
      </w:r>
    </w:p>
    <w:p w14:paraId="67B5B3A7" w14:textId="77777777" w:rsidR="00933BE2" w:rsidRDefault="00933BE2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3A514EA2" w14:textId="31F77CC8" w:rsidR="00933BE2" w:rsidRPr="00933BE2" w:rsidRDefault="00933BE2" w:rsidP="00933BE2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33BE2">
        <w:rPr>
          <w:rFonts w:ascii="Calibri" w:hAnsi="Calibri" w:cs="Calibri"/>
          <w:b/>
          <w:bCs/>
          <w:color w:val="000000" w:themeColor="text1"/>
          <w:sz w:val="28"/>
          <w:szCs w:val="28"/>
        </w:rPr>
        <w:t>-Cliente2:</w:t>
      </w:r>
    </w:p>
    <w:p w14:paraId="5C427F75" w14:textId="4A1866EC" w:rsidR="00933BE2" w:rsidRPr="00933BE2" w:rsidRDefault="00933BE2" w:rsidP="00933BE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933BE2">
        <w:rPr>
          <w:rFonts w:ascii="Calibri" w:hAnsi="Calibri" w:cs="Calibri"/>
          <w:color w:val="000000" w:themeColor="text1"/>
          <w:sz w:val="28"/>
          <w:szCs w:val="28"/>
        </w:rPr>
        <w:t>ip</w:t>
      </w:r>
      <w:proofErr w:type="spellEnd"/>
      <w:r w:rsidRPr="00933BE2">
        <w:rPr>
          <w:rFonts w:ascii="Calibri" w:hAnsi="Calibri" w:cs="Calibri"/>
          <w:color w:val="000000" w:themeColor="text1"/>
          <w:sz w:val="28"/>
          <w:szCs w:val="28"/>
        </w:rPr>
        <w:t xml:space="preserve"> 10.5.2.2/26 10.5.2.3</w:t>
      </w:r>
    </w:p>
    <w:p w14:paraId="7E2086D7" w14:textId="39D316CB" w:rsidR="00933BE2" w:rsidRDefault="00933BE2" w:rsidP="00933BE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933BE2">
        <w:rPr>
          <w:rFonts w:ascii="Calibri" w:hAnsi="Calibri" w:cs="Calibri"/>
          <w:color w:val="000000" w:themeColor="text1"/>
          <w:sz w:val="28"/>
          <w:szCs w:val="28"/>
        </w:rPr>
        <w:t>save</w:t>
      </w:r>
      <w:proofErr w:type="spellEnd"/>
    </w:p>
    <w:p w14:paraId="1219A868" w14:textId="77777777" w:rsidR="00933BE2" w:rsidRPr="00933BE2" w:rsidRDefault="00933BE2" w:rsidP="00933BE2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1F272501" w14:textId="3764F6D5" w:rsidR="00933BE2" w:rsidRPr="00933BE2" w:rsidRDefault="00933BE2" w:rsidP="00933BE2">
      <w:pPr>
        <w:spacing w:before="0" w:after="0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933BE2">
        <w:rPr>
          <w:rFonts w:ascii="Calibri" w:hAnsi="Calibri" w:cs="Calibri"/>
          <w:b/>
          <w:bCs/>
          <w:color w:val="000000" w:themeColor="text1"/>
          <w:sz w:val="28"/>
          <w:szCs w:val="28"/>
        </w:rPr>
        <w:t>-Cliente</w:t>
      </w:r>
      <w:r>
        <w:rPr>
          <w:rFonts w:ascii="Calibri" w:hAnsi="Calibri" w:cs="Calibri"/>
          <w:b/>
          <w:bCs/>
          <w:color w:val="000000" w:themeColor="text1"/>
          <w:sz w:val="28"/>
          <w:szCs w:val="28"/>
        </w:rPr>
        <w:t>3</w:t>
      </w:r>
      <w:r w:rsidRPr="00933BE2">
        <w:rPr>
          <w:rFonts w:ascii="Calibri" w:hAnsi="Calibri" w:cs="Calibri"/>
          <w:b/>
          <w:bCs/>
          <w:color w:val="000000" w:themeColor="text1"/>
          <w:sz w:val="28"/>
          <w:szCs w:val="28"/>
        </w:rPr>
        <w:t>:</w:t>
      </w:r>
    </w:p>
    <w:p w14:paraId="3BC36165" w14:textId="732C9894" w:rsidR="00933BE2" w:rsidRPr="00933BE2" w:rsidRDefault="00933BE2" w:rsidP="00933BE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933BE2">
        <w:rPr>
          <w:rFonts w:ascii="Calibri" w:hAnsi="Calibri" w:cs="Calibri"/>
          <w:color w:val="000000" w:themeColor="text1"/>
          <w:sz w:val="28"/>
          <w:szCs w:val="28"/>
        </w:rPr>
        <w:t>ip</w:t>
      </w:r>
      <w:proofErr w:type="spellEnd"/>
      <w:r w:rsidRPr="00933BE2">
        <w:rPr>
          <w:rFonts w:ascii="Calibri" w:hAnsi="Calibri" w:cs="Calibri"/>
          <w:color w:val="000000" w:themeColor="text1"/>
          <w:sz w:val="28"/>
          <w:szCs w:val="28"/>
        </w:rPr>
        <w:t xml:space="preserve"> 1</w:t>
      </w:r>
      <w:r>
        <w:rPr>
          <w:rFonts w:ascii="Calibri" w:hAnsi="Calibri" w:cs="Calibri"/>
          <w:color w:val="000000" w:themeColor="text1"/>
          <w:sz w:val="28"/>
          <w:szCs w:val="28"/>
        </w:rPr>
        <w:t>93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137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100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129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/2</w:t>
      </w:r>
      <w:r>
        <w:rPr>
          <w:rFonts w:ascii="Calibri" w:hAnsi="Calibri" w:cs="Calibri"/>
          <w:color w:val="000000" w:themeColor="text1"/>
          <w:sz w:val="28"/>
          <w:szCs w:val="28"/>
        </w:rPr>
        <w:t>5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 xml:space="preserve"> 1</w:t>
      </w:r>
      <w:r>
        <w:rPr>
          <w:rFonts w:ascii="Calibri" w:hAnsi="Calibri" w:cs="Calibri"/>
          <w:color w:val="000000" w:themeColor="text1"/>
          <w:sz w:val="28"/>
          <w:szCs w:val="28"/>
        </w:rPr>
        <w:t>93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137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100</w:t>
      </w:r>
      <w:r w:rsidRPr="00933BE2">
        <w:rPr>
          <w:rFonts w:ascii="Calibri" w:hAnsi="Calibri" w:cs="Calibri"/>
          <w:color w:val="000000" w:themeColor="text1"/>
          <w:sz w:val="28"/>
          <w:szCs w:val="28"/>
        </w:rPr>
        <w:t>.</w:t>
      </w:r>
      <w:r>
        <w:rPr>
          <w:rFonts w:ascii="Calibri" w:hAnsi="Calibri" w:cs="Calibri"/>
          <w:color w:val="000000" w:themeColor="text1"/>
          <w:sz w:val="28"/>
          <w:szCs w:val="28"/>
        </w:rPr>
        <w:t>254</w:t>
      </w:r>
    </w:p>
    <w:p w14:paraId="517C24D9" w14:textId="77777777" w:rsidR="00933BE2" w:rsidRDefault="00933BE2" w:rsidP="00933BE2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color w:val="000000" w:themeColor="text1"/>
          <w:sz w:val="28"/>
          <w:szCs w:val="28"/>
          <w:lang w:val="en-US"/>
        </w:rPr>
        <w:t>save</w:t>
      </w:r>
    </w:p>
    <w:p w14:paraId="07C8B841" w14:textId="77777777" w:rsidR="00933BE2" w:rsidRDefault="00933BE2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69ADF090" w14:textId="77777777" w:rsidR="008A4BCA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7800365E" w14:textId="77777777" w:rsidR="008A4BCA" w:rsidRPr="00B12432" w:rsidRDefault="008A4BCA" w:rsidP="008A4BCA">
      <w:pPr>
        <w:spacing w:before="0" w:after="0"/>
        <w:ind w:firstLine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40C96F53" w14:textId="27390D03" w:rsidR="00B12432" w:rsidRPr="00E212DF" w:rsidRDefault="00B12432" w:rsidP="00B12432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16ACF19D" w14:textId="52B4E808" w:rsidR="00E212DF" w:rsidRPr="00E212DF" w:rsidRDefault="00933BE2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253545" wp14:editId="51B67403">
                <wp:simplePos x="0" y="0"/>
                <wp:positionH relativeFrom="column">
                  <wp:posOffset>3175</wp:posOffset>
                </wp:positionH>
                <wp:positionV relativeFrom="paragraph">
                  <wp:posOffset>54996</wp:posOffset>
                </wp:positionV>
                <wp:extent cx="5274310" cy="318052"/>
                <wp:effectExtent l="0" t="0" r="0" b="0"/>
                <wp:wrapNone/>
                <wp:docPr id="1592647129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18052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6782C" id="Retângulo 5" o:spid="_x0000_s1026" style="position:absolute;margin-left:.25pt;margin-top:4.35pt;width:415.3pt;height:2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" fillcolor="#dedede" stroked="f" strokeweight="2pt"/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B6D77" wp14:editId="50667A2B">
                <wp:simplePos x="0" y="0"/>
                <wp:positionH relativeFrom="column">
                  <wp:posOffset>1600200</wp:posOffset>
                </wp:positionH>
                <wp:positionV relativeFrom="paragraph">
                  <wp:posOffset>55880</wp:posOffset>
                </wp:positionV>
                <wp:extent cx="1901628" cy="607695"/>
                <wp:effectExtent l="0" t="0" r="0" b="0"/>
                <wp:wrapNone/>
                <wp:docPr id="23760785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628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74824" w14:textId="147D53D3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Endereço de rede: 193.137.100.0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/25</w:t>
                            </w:r>
                          </w:p>
                          <w:p w14:paraId="463C4B13" w14:textId="05976D43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broadcast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193.137.100.127</w:t>
                            </w:r>
                          </w:p>
                          <w:p w14:paraId="14C42E3B" w14:textId="0213A20C" w:rsidR="00102562" w:rsidRDefault="0010256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</w:t>
                            </w:r>
                            <w:r w:rsidR="00643B1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de endereços: </w:t>
                            </w: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193.137.100.1 -193.137.100.126</w:t>
                            </w:r>
                          </w:p>
                          <w:p w14:paraId="669C9784" w14:textId="25E30C92" w:rsidR="00102562" w:rsidRPr="00102562" w:rsidRDefault="00102562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</w:t>
                            </w:r>
                            <w:r w:rsidR="00643B1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áscara: </w:t>
                            </w: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255.255.255.128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6D77" id="Caixa de texto 4" o:spid="_x0000_s1027" type="#_x0000_t202" style="position:absolute;margin-left:126pt;margin-top:4.4pt;width:149.75pt;height:47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67gGAIAADM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" filled="f" stroked="f" strokeweight=".5pt">
                <v:textbox>
                  <w:txbxContent>
                    <w:p w14:paraId="26474824" w14:textId="147D53D3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Endereço de rede: 193.137.100.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/25</w:t>
                      </w:r>
                    </w:p>
                    <w:p w14:paraId="463C4B13" w14:textId="05976D43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broadcast</w:t>
                      </w:r>
                      <w:proofErr w:type="spellEnd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: 193.137.100.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127</w:t>
                      </w:r>
                    </w:p>
                    <w:p w14:paraId="14C42E3B" w14:textId="0213A20C" w:rsidR="00102562" w:rsidRDefault="0010256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</w:t>
                      </w:r>
                      <w:r w:rsidR="00643B16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de endereços: </w:t>
                      </w: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193.137.100.1 -193.137.100.126</w:t>
                      </w:r>
                    </w:p>
                    <w:p w14:paraId="669C9784" w14:textId="25E30C92" w:rsidR="00102562" w:rsidRPr="00102562" w:rsidRDefault="00102562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</w:t>
                      </w:r>
                      <w:r w:rsidR="00643B16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áscara: </w:t>
                      </w: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255.255.255.128</w:t>
                      </w:r>
                    </w:p>
                  </w:txbxContent>
                </v:textbox>
              </v:shape>
            </w:pict>
          </mc:Fallback>
        </mc:AlternateContent>
      </w:r>
    </w:p>
    <w:p w14:paraId="35772E17" w14:textId="43FBF169" w:rsidR="00102562" w:rsidRDefault="00933BE2" w:rsidP="00102562">
      <w:pPr>
        <w:keepNext/>
        <w:spacing w:before="0" w:after="0"/>
      </w:pP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015" behindDoc="0" locked="0" layoutInCell="1" allowOverlap="1" wp14:anchorId="1F0E0800" wp14:editId="5FF625DC">
                <wp:simplePos x="0" y="0"/>
                <wp:positionH relativeFrom="column">
                  <wp:posOffset>3175</wp:posOffset>
                </wp:positionH>
                <wp:positionV relativeFrom="paragraph">
                  <wp:posOffset>2061486</wp:posOffset>
                </wp:positionV>
                <wp:extent cx="5274310" cy="317500"/>
                <wp:effectExtent l="0" t="0" r="0" b="0"/>
                <wp:wrapNone/>
                <wp:docPr id="1759164002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4310" cy="31750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658BE" id="Retângulo 5" o:spid="_x0000_s1026" style="position:absolute;margin-left:.25pt;margin-top:162.3pt;width:415.3pt;height:25pt;z-index:251670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" fillcolor="#dedede" stroked="f" strokeweight="2pt"/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E0FF6" wp14:editId="336915B9">
                <wp:simplePos x="0" y="0"/>
                <wp:positionH relativeFrom="column">
                  <wp:posOffset>1600200</wp:posOffset>
                </wp:positionH>
                <wp:positionV relativeFrom="paragraph">
                  <wp:posOffset>1957788</wp:posOffset>
                </wp:positionV>
                <wp:extent cx="1901190" cy="607695"/>
                <wp:effectExtent l="0" t="0" r="0" b="0"/>
                <wp:wrapNone/>
                <wp:docPr id="1971569243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7BCCA" w14:textId="67BDBFA4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Endereço de rede: 193.137.10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/24</w:t>
                            </w:r>
                          </w:p>
                          <w:p w14:paraId="49526CB8" w14:textId="683B56AC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broadcast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193.137.10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255</w:t>
                            </w:r>
                          </w:p>
                          <w:p w14:paraId="401C054A" w14:textId="590A53B3" w:rsidR="005E799B" w:rsidRDefault="00B12432" w:rsidP="005E799B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de endereços</w:t>
                            </w:r>
                            <w:r w:rsidR="005E799B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:193.137.10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 w:rsidR="005E799B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.1 -193.137.10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</w:t>
                            </w:r>
                            <w:r w:rsidR="005E799B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.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254</w:t>
                            </w:r>
                          </w:p>
                          <w:p w14:paraId="0E03B164" w14:textId="04133C5A" w:rsidR="005E799B" w:rsidRPr="00102562" w:rsidRDefault="00B12432" w:rsidP="005E799B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áscara</w:t>
                            </w:r>
                            <w:r w:rsidR="005E799B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255.255.255.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0FF6" id="_x0000_s1028" type="#_x0000_t202" style="position:absolute;margin-left:126pt;margin-top:154.15pt;width:149.7pt;height:4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" filled="f" stroked="f" strokeweight=".5pt">
                <v:textbox>
                  <w:txbxContent>
                    <w:p w14:paraId="6437BCCA" w14:textId="67BDBFA4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Endereço de rede: 193.137.10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.0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/24</w:t>
                      </w:r>
                    </w:p>
                    <w:p w14:paraId="49526CB8" w14:textId="683B56AC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broadcast</w:t>
                      </w:r>
                      <w:proofErr w:type="spellEnd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: 193.137.10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.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255</w:t>
                      </w:r>
                    </w:p>
                    <w:p w14:paraId="401C054A" w14:textId="590A53B3" w:rsidR="005E799B" w:rsidRDefault="00B12432" w:rsidP="005E799B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de endereços</w:t>
                      </w:r>
                      <w:r w:rsidR="005E799B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:193.137.10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 w:rsidR="005E799B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.1 -193.137.10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1</w:t>
                      </w:r>
                      <w:r w:rsidR="005E799B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.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254</w:t>
                      </w:r>
                    </w:p>
                    <w:p w14:paraId="0E03B164" w14:textId="04133C5A" w:rsidR="005E799B" w:rsidRPr="00102562" w:rsidRDefault="00B12432" w:rsidP="005E799B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áscara</w:t>
                      </w:r>
                      <w:r w:rsidR="005E799B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 255.255.255.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FAED2" wp14:editId="5744715A">
                <wp:simplePos x="0" y="0"/>
                <wp:positionH relativeFrom="column">
                  <wp:posOffset>3355975</wp:posOffset>
                </wp:positionH>
                <wp:positionV relativeFrom="paragraph">
                  <wp:posOffset>479591</wp:posOffset>
                </wp:positionV>
                <wp:extent cx="1642683" cy="607695"/>
                <wp:effectExtent l="0" t="0" r="0" b="0"/>
                <wp:wrapNone/>
                <wp:docPr id="604226516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683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3660BD" w14:textId="6D3801EB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Endereço de rede: 10.5.2.0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/26</w:t>
                            </w:r>
                          </w:p>
                          <w:p w14:paraId="1E29E05E" w14:textId="13C4C6FD" w:rsidR="00933BE2" w:rsidRDefault="00933BE2" w:rsidP="00933BE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broadcast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10.5.2.63</w:t>
                            </w:r>
                          </w:p>
                          <w:p w14:paraId="3809F632" w14:textId="17480B77" w:rsidR="00102562" w:rsidRDefault="00643B16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de endereços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</w:t>
                            </w:r>
                            <w:r w:rsid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10.5.2.1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-</w:t>
                            </w:r>
                            <w:r w:rsid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10.5.2.62</w:t>
                            </w:r>
                          </w:p>
                          <w:p w14:paraId="7136C0CA" w14:textId="4D59A737" w:rsidR="00102562" w:rsidRPr="00102562" w:rsidRDefault="00643B16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áscara: 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255.255.255.</w:t>
                            </w:r>
                            <w:r w:rsid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192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AED2" id="_x0000_s1029" type="#_x0000_t202" style="position:absolute;margin-left:264.25pt;margin-top:37.75pt;width:129.35pt;height:4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" filled="f" stroked="f" strokeweight=".5pt">
                <v:textbox>
                  <w:txbxContent>
                    <w:p w14:paraId="013660BD" w14:textId="6D3801EB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rede: 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10.5.2.0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/26</w:t>
                      </w:r>
                    </w:p>
                    <w:p w14:paraId="1E29E05E" w14:textId="13C4C6FD" w:rsidR="00933BE2" w:rsidRDefault="00933BE2" w:rsidP="00933BE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broadcast</w:t>
                      </w:r>
                      <w:proofErr w:type="spellEnd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: 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10.5.2.63</w:t>
                      </w:r>
                    </w:p>
                    <w:p w14:paraId="3809F632" w14:textId="17480B77" w:rsidR="00102562" w:rsidRDefault="00643B16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de endereços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</w:t>
                      </w:r>
                      <w:r w:rsid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10.5.2.1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-</w:t>
                      </w:r>
                      <w:r w:rsid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10.5.2.62</w:t>
                      </w:r>
                    </w:p>
                    <w:p w14:paraId="7136C0CA" w14:textId="4D59A737" w:rsidR="00102562" w:rsidRPr="00102562" w:rsidRDefault="00643B16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áscara: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255.255.255.</w:t>
                      </w:r>
                      <w:r w:rsid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192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071DC3" wp14:editId="328B16AF">
                <wp:simplePos x="0" y="0"/>
                <wp:positionH relativeFrom="column">
                  <wp:posOffset>273050</wp:posOffset>
                </wp:positionH>
                <wp:positionV relativeFrom="paragraph">
                  <wp:posOffset>626359</wp:posOffset>
                </wp:positionV>
                <wp:extent cx="1804524" cy="607695"/>
                <wp:effectExtent l="0" t="0" r="0" b="0"/>
                <wp:wrapNone/>
                <wp:docPr id="771154609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524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3C08DC" w14:textId="19894393" w:rsidR="00933BE2" w:rsidRDefault="00933BE2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Endereço de rede: 193.137.100.128</w:t>
                            </w:r>
                            <w:r w:rsidR="007164A6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/25</w:t>
                            </w:r>
                          </w:p>
                          <w:p w14:paraId="6C3B8C4E" w14:textId="16B25F4E" w:rsidR="00933BE2" w:rsidRDefault="00933BE2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Endereço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broadcast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 193.137.100.255</w:t>
                            </w:r>
                          </w:p>
                          <w:p w14:paraId="0D9A4453" w14:textId="1562D96E" w:rsidR="00102562" w:rsidRDefault="00643B16" w:rsidP="00102562">
                            <w:pPr>
                              <w:spacing w:before="0" w:after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Gama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de endereços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:193.137.100.1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29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-193.137.100.</w:t>
                            </w:r>
                            <w:r w:rsidR="005E799B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254</w:t>
                            </w:r>
                          </w:p>
                          <w:p w14:paraId="723BDF0B" w14:textId="22C013B1" w:rsidR="00102562" w:rsidRPr="00102562" w:rsidRDefault="00643B16" w:rsidP="00102562">
                            <w:pPr>
                              <w:spacing w:before="0"/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</w:pPr>
                            <w:r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M</w:t>
                            </w:r>
                            <w:r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>áscara:</w:t>
                            </w:r>
                            <w:r w:rsidR="00102562" w:rsidRPr="00102562">
                              <w:rPr>
                                <w:rFonts w:ascii="Calibri" w:hAnsi="Calibri" w:cs="Calibri"/>
                                <w:sz w:val="11"/>
                                <w:szCs w:val="11"/>
                              </w:rPr>
                              <w:t xml:space="preserve"> 255.255.255.128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1DC3" id="_x0000_s1030" type="#_x0000_t202" style="position:absolute;margin-left:21.5pt;margin-top:49.3pt;width:142.1pt;height:4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" filled="f" stroked="f" strokeweight=".5pt">
                <v:textbox>
                  <w:txbxContent>
                    <w:p w14:paraId="0C3C08DC" w14:textId="19894393" w:rsidR="00933BE2" w:rsidRDefault="00933BE2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Endereço de rede: 193.137.100.128</w:t>
                      </w:r>
                      <w:r w:rsidR="007164A6">
                        <w:rPr>
                          <w:rFonts w:ascii="Calibri" w:hAnsi="Calibri" w:cs="Calibri"/>
                          <w:sz w:val="11"/>
                          <w:szCs w:val="11"/>
                        </w:rPr>
                        <w:t>/25</w:t>
                      </w:r>
                    </w:p>
                    <w:p w14:paraId="6C3B8C4E" w14:textId="16B25F4E" w:rsidR="00933BE2" w:rsidRDefault="00933BE2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Endereço de </w:t>
                      </w:r>
                      <w:proofErr w:type="spellStart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broadcast</w:t>
                      </w:r>
                      <w:proofErr w:type="spellEnd"/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: 193.137.100.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255</w:t>
                      </w:r>
                    </w:p>
                    <w:p w14:paraId="0D9A4453" w14:textId="1562D96E" w:rsidR="00102562" w:rsidRDefault="00643B16" w:rsidP="00102562">
                      <w:pPr>
                        <w:spacing w:before="0" w:after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Gama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de endereços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:193.137.100.1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29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-193.137.100.</w:t>
                      </w:r>
                      <w:r w:rsidR="005E799B">
                        <w:rPr>
                          <w:rFonts w:ascii="Calibri" w:hAnsi="Calibri" w:cs="Calibri"/>
                          <w:sz w:val="11"/>
                          <w:szCs w:val="11"/>
                        </w:rPr>
                        <w:t>254</w:t>
                      </w:r>
                    </w:p>
                    <w:p w14:paraId="723BDF0B" w14:textId="22C013B1" w:rsidR="00102562" w:rsidRPr="00102562" w:rsidRDefault="00643B16" w:rsidP="00102562">
                      <w:pPr>
                        <w:spacing w:before="0"/>
                        <w:rPr>
                          <w:rFonts w:ascii="Calibri" w:hAnsi="Calibri" w:cs="Calibri"/>
                          <w:sz w:val="11"/>
                          <w:szCs w:val="11"/>
                        </w:rPr>
                      </w:pPr>
                      <w:r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>M</w:t>
                      </w:r>
                      <w:r>
                        <w:rPr>
                          <w:rFonts w:ascii="Calibri" w:hAnsi="Calibri" w:cs="Calibri"/>
                          <w:sz w:val="11"/>
                          <w:szCs w:val="11"/>
                        </w:rPr>
                        <w:t>áscara:</w:t>
                      </w:r>
                      <w:r w:rsidR="00102562" w:rsidRPr="00102562">
                        <w:rPr>
                          <w:rFonts w:ascii="Calibri" w:hAnsi="Calibri" w:cs="Calibri"/>
                          <w:sz w:val="11"/>
                          <w:szCs w:val="11"/>
                        </w:rPr>
                        <w:t xml:space="preserve"> 255.255.255.128</w:t>
                      </w:r>
                    </w:p>
                  </w:txbxContent>
                </v:textbox>
              </v:shape>
            </w:pict>
          </mc:Fallback>
        </mc:AlternateContent>
      </w:r>
      <w:r w:rsidR="00102562">
        <w:rPr>
          <w:rFonts w:ascii="Calibri" w:hAnsi="Calibri" w:cs="Calibri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8F0553A" wp14:editId="075EE9DF">
            <wp:extent cx="5274310" cy="2193290"/>
            <wp:effectExtent l="0" t="0" r="0" b="3810"/>
            <wp:docPr id="919866829" name="Imagem 2" descr="Uma imagem com diagrama, file, Esque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6829" name="Imagem 2" descr="Uma imagem com diagrama, file, Esquema,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B13B" w14:textId="303D3371" w:rsidR="00933BE2" w:rsidRDefault="00933BE2" w:rsidP="00102562">
      <w:pPr>
        <w:pStyle w:val="Legenda"/>
        <w:jc w:val="center"/>
      </w:pPr>
    </w:p>
    <w:p w14:paraId="30FC43D2" w14:textId="35326189" w:rsidR="00E212DF" w:rsidRPr="00933BE2" w:rsidRDefault="00102562" w:rsidP="00102562">
      <w:pPr>
        <w:pStyle w:val="Legenda"/>
        <w:jc w:val="center"/>
        <w:rPr>
          <w:rFonts w:ascii="Calibri" w:hAnsi="Calibri" w:cs="Calibri"/>
          <w:color w:val="000000" w:themeColor="text1"/>
          <w:sz w:val="28"/>
          <w:szCs w:val="28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Cenário da rede GNS3</w:t>
      </w:r>
    </w:p>
    <w:p w14:paraId="70E0F363" w14:textId="036BF5EE" w:rsidR="00E212DF" w:rsidRDefault="00E212DF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49C1D6BA" w14:textId="77777777" w:rsidR="00AB52A1" w:rsidRDefault="00AB52A1" w:rsidP="00E212DF">
      <w:pPr>
        <w:spacing w:before="0" w:after="0"/>
        <w:rPr>
          <w:rFonts w:ascii="Calibri" w:hAnsi="Calibri" w:cs="Calibri"/>
          <w:color w:val="000000" w:themeColor="text1"/>
          <w:sz w:val="28"/>
          <w:szCs w:val="28"/>
        </w:rPr>
      </w:pPr>
    </w:p>
    <w:p w14:paraId="507648D0" w14:textId="77777777" w:rsidR="00E212DF" w:rsidRPr="00933BE2" w:rsidRDefault="00E212DF" w:rsidP="00E212DF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3452A4CD" w14:textId="77777777" w:rsidR="006C3AFE" w:rsidRPr="00933BE2" w:rsidRDefault="006C3AFE" w:rsidP="006C3AFE">
      <w:pPr>
        <w:spacing w:before="0" w:after="0"/>
        <w:ind w:left="360"/>
        <w:rPr>
          <w:rFonts w:ascii="Calibri" w:hAnsi="Calibri" w:cs="Calibri"/>
          <w:color w:val="000000" w:themeColor="text1"/>
          <w:sz w:val="28"/>
          <w:szCs w:val="28"/>
        </w:rPr>
      </w:pPr>
    </w:p>
    <w:p w14:paraId="6A27654C" w14:textId="77777777" w:rsidR="006C3AFE" w:rsidRPr="00933BE2" w:rsidRDefault="006C3AFE" w:rsidP="006C3AFE">
      <w:pPr>
        <w:spacing w:before="0" w:after="0"/>
        <w:ind w:left="360"/>
        <w:rPr>
          <w:sz w:val="28"/>
          <w:szCs w:val="28"/>
        </w:rPr>
      </w:pPr>
    </w:p>
    <w:p w14:paraId="391373A2" w14:textId="77777777" w:rsidR="006C3AFE" w:rsidRPr="00933BE2" w:rsidRDefault="006C3AFE" w:rsidP="006C3AFE">
      <w:pPr>
        <w:ind w:left="360"/>
        <w:rPr>
          <w:sz w:val="28"/>
          <w:szCs w:val="28"/>
        </w:rPr>
      </w:pPr>
    </w:p>
    <w:p w14:paraId="5B61588C" w14:textId="77777777" w:rsidR="006C3AFE" w:rsidRPr="00933BE2" w:rsidRDefault="006C3AFE" w:rsidP="006C3AFE">
      <w:pPr>
        <w:spacing w:line="276" w:lineRule="auto"/>
        <w:rPr>
          <w:rFonts w:ascii="Calibri" w:hAnsi="Calibri" w:cs="Calibri"/>
        </w:rPr>
      </w:pPr>
    </w:p>
    <w:p w14:paraId="01B7CD96" w14:textId="77777777" w:rsidR="006C3AFE" w:rsidRPr="00933BE2" w:rsidRDefault="006C3AFE">
      <w:pPr>
        <w:rPr>
          <w:rFonts w:ascii="Calibri" w:hAnsi="Calibri" w:cs="Calibri"/>
        </w:rPr>
      </w:pPr>
    </w:p>
    <w:sectPr w:rsidR="006C3AFE" w:rsidRPr="00933BE2" w:rsidSect="002E6B8E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8E066" w14:textId="77777777" w:rsidR="002E6B8E" w:rsidRDefault="002E6B8E" w:rsidP="00C6554A">
      <w:pPr>
        <w:spacing w:before="0" w:after="0" w:line="240" w:lineRule="auto"/>
      </w:pPr>
      <w:r>
        <w:separator/>
      </w:r>
    </w:p>
  </w:endnote>
  <w:endnote w:type="continuationSeparator" w:id="0">
    <w:p w14:paraId="2629B1D1" w14:textId="77777777" w:rsidR="002E6B8E" w:rsidRDefault="002E6B8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notTrueType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471F3" w14:textId="77777777" w:rsidR="00431182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3B9D0" w14:textId="77777777" w:rsidR="002E6B8E" w:rsidRDefault="002E6B8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D6A96A3" w14:textId="77777777" w:rsidR="002E6B8E" w:rsidRDefault="002E6B8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1E60D0"/>
    <w:multiLevelType w:val="hybridMultilevel"/>
    <w:tmpl w:val="A0C64C2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87755468">
    <w:abstractNumId w:val="9"/>
  </w:num>
  <w:num w:numId="2" w16cid:durableId="1564098020">
    <w:abstractNumId w:val="8"/>
  </w:num>
  <w:num w:numId="3" w16cid:durableId="2144686372">
    <w:abstractNumId w:val="8"/>
  </w:num>
  <w:num w:numId="4" w16cid:durableId="324675758">
    <w:abstractNumId w:val="9"/>
  </w:num>
  <w:num w:numId="5" w16cid:durableId="1363893891">
    <w:abstractNumId w:val="13"/>
  </w:num>
  <w:num w:numId="6" w16cid:durableId="1942058082">
    <w:abstractNumId w:val="10"/>
  </w:num>
  <w:num w:numId="7" w16cid:durableId="1099986106">
    <w:abstractNumId w:val="11"/>
  </w:num>
  <w:num w:numId="8" w16cid:durableId="1177305959">
    <w:abstractNumId w:val="7"/>
  </w:num>
  <w:num w:numId="9" w16cid:durableId="1181777728">
    <w:abstractNumId w:val="6"/>
  </w:num>
  <w:num w:numId="10" w16cid:durableId="480464985">
    <w:abstractNumId w:val="5"/>
  </w:num>
  <w:num w:numId="11" w16cid:durableId="367023418">
    <w:abstractNumId w:val="4"/>
  </w:num>
  <w:num w:numId="12" w16cid:durableId="766000825">
    <w:abstractNumId w:val="3"/>
  </w:num>
  <w:num w:numId="13" w16cid:durableId="1687635872">
    <w:abstractNumId w:val="2"/>
  </w:num>
  <w:num w:numId="14" w16cid:durableId="365911082">
    <w:abstractNumId w:val="1"/>
  </w:num>
  <w:num w:numId="15" w16cid:durableId="139159464">
    <w:abstractNumId w:val="0"/>
  </w:num>
  <w:num w:numId="16" w16cid:durableId="1475636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8"/>
    <w:rsid w:val="00023B49"/>
    <w:rsid w:val="000B2F76"/>
    <w:rsid w:val="00102562"/>
    <w:rsid w:val="001F1099"/>
    <w:rsid w:val="00202B1D"/>
    <w:rsid w:val="002554CD"/>
    <w:rsid w:val="00293B83"/>
    <w:rsid w:val="002B4294"/>
    <w:rsid w:val="002E64C3"/>
    <w:rsid w:val="002E6B8E"/>
    <w:rsid w:val="00333D0D"/>
    <w:rsid w:val="004116B5"/>
    <w:rsid w:val="00431182"/>
    <w:rsid w:val="0043743D"/>
    <w:rsid w:val="00452908"/>
    <w:rsid w:val="004C049F"/>
    <w:rsid w:val="005000E2"/>
    <w:rsid w:val="00536AB9"/>
    <w:rsid w:val="005E799B"/>
    <w:rsid w:val="00643B16"/>
    <w:rsid w:val="006A3CE7"/>
    <w:rsid w:val="006C3AFE"/>
    <w:rsid w:val="00700F07"/>
    <w:rsid w:val="007164A6"/>
    <w:rsid w:val="00801C47"/>
    <w:rsid w:val="00827D75"/>
    <w:rsid w:val="0089714F"/>
    <w:rsid w:val="008A4BCA"/>
    <w:rsid w:val="00933BE2"/>
    <w:rsid w:val="00971E1B"/>
    <w:rsid w:val="00AB52A1"/>
    <w:rsid w:val="00B12432"/>
    <w:rsid w:val="00C6554A"/>
    <w:rsid w:val="00C858AD"/>
    <w:rsid w:val="00CA7033"/>
    <w:rsid w:val="00E11C52"/>
    <w:rsid w:val="00E212DF"/>
    <w:rsid w:val="00ED7C44"/>
    <w:rsid w:val="00F058AB"/>
    <w:rsid w:val="00F227AE"/>
    <w:rsid w:val="00F7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5FB224"/>
  <w15:chartTrackingRefBased/>
  <w15:docId w15:val="{A6F34C1A-734D-2B4A-82CF-D8BD0D03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452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unhideWhenUsed/>
    <w:qFormat/>
    <w:rsid w:val="006C3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3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ianasousa/Library/Containers/com.microsoft.Word/Data/Library/Application%20Support/Microsoft/Office/16.0/DTS/Search/%7b80253873-5C58-4840-86E1-3D81F116A3E4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72</TotalTime>
  <Pages>4</Pages>
  <Words>215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Mariana Rodrigues Bernardo de Sousa</cp:lastModifiedBy>
  <cp:revision>7</cp:revision>
  <dcterms:created xsi:type="dcterms:W3CDTF">2024-03-27T16:06:00Z</dcterms:created>
  <dcterms:modified xsi:type="dcterms:W3CDTF">2024-03-27T23:28:00Z</dcterms:modified>
</cp:coreProperties>
</file>